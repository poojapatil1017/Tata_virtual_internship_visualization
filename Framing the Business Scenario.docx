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E062" w14:textId="2FC7C8B0" w:rsidR="00530182" w:rsidRPr="00530182" w:rsidRDefault="00530182" w:rsidP="00530182">
      <w:pPr>
        <w:pStyle w:val="Heading1"/>
      </w:pPr>
      <w:r>
        <w:t>Tata Internship</w:t>
      </w:r>
    </w:p>
    <w:p w14:paraId="319AE9AB" w14:textId="77777777" w:rsidR="00530182" w:rsidRPr="001854FF" w:rsidRDefault="00530182" w:rsidP="005301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  <w:r w:rsidRPr="001854FF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Questions for CEO</w:t>
      </w:r>
    </w:p>
    <w:p w14:paraId="74B3D07E" w14:textId="77777777" w:rsidR="001854FF" w:rsidRDefault="001854FF" w:rsidP="005301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1F030556" w14:textId="756D654C" w:rsidR="00530182" w:rsidRPr="001854FF" w:rsidRDefault="00530182" w:rsidP="001854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How is our performance compared to our competitors, are there any significant changes over the last year?</w:t>
      </w:r>
    </w:p>
    <w:p w14:paraId="7AA44EA8" w14:textId="77777777" w:rsidR="001854FF" w:rsidRPr="001854FF" w:rsidRDefault="00530182" w:rsidP="001854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What are the key factors that have affected the revenue over the past year?</w:t>
      </w:r>
    </w:p>
    <w:p w14:paraId="129C036B" w14:textId="6BECE89A" w:rsidR="00530182" w:rsidRPr="001854FF" w:rsidRDefault="00530182" w:rsidP="001854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What are the key factors driving the decision whether to expand the business and are they inclined toward the expansion or not?</w:t>
      </w:r>
    </w:p>
    <w:p w14:paraId="063BE110" w14:textId="7B539D9A" w:rsidR="00530182" w:rsidRPr="001854FF" w:rsidRDefault="00530182" w:rsidP="001854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How has employee engagement contributed to the success of the organization?</w:t>
      </w:r>
    </w:p>
    <w:p w14:paraId="4235D756" w14:textId="77777777" w:rsidR="00530182" w:rsidRDefault="00530182" w:rsidP="005301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 </w:t>
      </w:r>
    </w:p>
    <w:p w14:paraId="2692E4BF" w14:textId="77777777" w:rsidR="00530182" w:rsidRPr="001854FF" w:rsidRDefault="00530182" w:rsidP="005301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  <w:r w:rsidRPr="001854FF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Questions for CMO</w:t>
      </w:r>
    </w:p>
    <w:p w14:paraId="3F731D9B" w14:textId="77777777" w:rsidR="001854FF" w:rsidRDefault="001854FF" w:rsidP="005301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6C5E3971" w14:textId="797C9A14" w:rsidR="00530182" w:rsidRPr="001854FF" w:rsidRDefault="00530182" w:rsidP="00185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What marketing strategies, campaigns, and channels have contributed the most towards customer engagement and conversions of potential customers to customers?</w:t>
      </w:r>
    </w:p>
    <w:p w14:paraId="75CE9DE2" w14:textId="7388ED6D" w:rsidR="00530182" w:rsidRPr="001854FF" w:rsidRDefault="00530182" w:rsidP="00185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How would the new age social media influencer partnership help us to enhance our online presence?</w:t>
      </w:r>
    </w:p>
    <w:p w14:paraId="128BCE6E" w14:textId="454D4704" w:rsidR="00530182" w:rsidRPr="001854FF" w:rsidRDefault="00530182" w:rsidP="00185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What new technologies, trends, and strategies we should be considering if we decide to expand the business?</w:t>
      </w:r>
    </w:p>
    <w:p w14:paraId="187B1806" w14:textId="22BF5714" w:rsidR="00530182" w:rsidRPr="001854FF" w:rsidRDefault="00530182" w:rsidP="00185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1854FF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How is our brand perceived by the customers?</w:t>
      </w:r>
    </w:p>
    <w:p w14:paraId="0A3F3B96" w14:textId="77777777" w:rsidR="00530182" w:rsidRPr="00530182" w:rsidRDefault="00530182" w:rsidP="00530182"/>
    <w:p w14:paraId="19219782" w14:textId="40765E5B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1B07" w14:textId="77777777" w:rsidR="00421FF6" w:rsidRDefault="00421FF6">
      <w:r>
        <w:separator/>
      </w:r>
    </w:p>
    <w:p w14:paraId="32AED108" w14:textId="77777777" w:rsidR="00421FF6" w:rsidRDefault="00421FF6"/>
  </w:endnote>
  <w:endnote w:type="continuationSeparator" w:id="0">
    <w:p w14:paraId="4E86F279" w14:textId="77777777" w:rsidR="00421FF6" w:rsidRDefault="00421FF6">
      <w:r>
        <w:continuationSeparator/>
      </w:r>
    </w:p>
    <w:p w14:paraId="2A10F17D" w14:textId="77777777" w:rsidR="00421FF6" w:rsidRDefault="00421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6CF70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88B6" w14:textId="77777777" w:rsidR="00421FF6" w:rsidRDefault="00421FF6">
      <w:r>
        <w:separator/>
      </w:r>
    </w:p>
    <w:p w14:paraId="5F55906C" w14:textId="77777777" w:rsidR="00421FF6" w:rsidRDefault="00421FF6"/>
  </w:footnote>
  <w:footnote w:type="continuationSeparator" w:id="0">
    <w:p w14:paraId="3B3BEAE2" w14:textId="77777777" w:rsidR="00421FF6" w:rsidRDefault="00421FF6">
      <w:r>
        <w:continuationSeparator/>
      </w:r>
    </w:p>
    <w:p w14:paraId="04AEB274" w14:textId="77777777" w:rsidR="00421FF6" w:rsidRDefault="00421F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C873FC"/>
    <w:multiLevelType w:val="hybridMultilevel"/>
    <w:tmpl w:val="A1BC3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367D"/>
    <w:multiLevelType w:val="hybridMultilevel"/>
    <w:tmpl w:val="398C0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15898">
    <w:abstractNumId w:val="1"/>
  </w:num>
  <w:num w:numId="2" w16cid:durableId="77288367">
    <w:abstractNumId w:val="0"/>
  </w:num>
  <w:num w:numId="3" w16cid:durableId="1677462929">
    <w:abstractNumId w:val="5"/>
  </w:num>
  <w:num w:numId="4" w16cid:durableId="1054042297">
    <w:abstractNumId w:val="7"/>
  </w:num>
  <w:num w:numId="5" w16cid:durableId="2019114212">
    <w:abstractNumId w:val="2"/>
  </w:num>
  <w:num w:numId="6" w16cid:durableId="1127165647">
    <w:abstractNumId w:val="3"/>
  </w:num>
  <w:num w:numId="7" w16cid:durableId="1950777330">
    <w:abstractNumId w:val="6"/>
  </w:num>
  <w:num w:numId="8" w16cid:durableId="436607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82"/>
    <w:rsid w:val="000F312B"/>
    <w:rsid w:val="001854FF"/>
    <w:rsid w:val="003A2C74"/>
    <w:rsid w:val="00421FF6"/>
    <w:rsid w:val="00530182"/>
    <w:rsid w:val="008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7039B"/>
  <w15:chartTrackingRefBased/>
  <w15:docId w15:val="{2BE61E96-A817-C84D-ABF8-5493FAE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8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ojapatil/Library/Containers/com.microsoft.Word/Data/Library/Application%20Support/Microsoft/Office/16.0/DTS/en-GB%7b3828D7B8-9727-D04C-A46C-C35A5E5098AB%7d/%7b2C8B887B-2D0E-6945-83DF-B5C6EA9995E6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{2C8B887B-2D0E-6945-83DF-B5C6EA9995E6}tf10002086_mac.dotx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pooojapatil1234@gmail.com</dc:creator>
  <cp:keywords/>
  <dc:description/>
  <cp:lastModifiedBy>Pooja Patil</cp:lastModifiedBy>
  <cp:revision>2</cp:revision>
  <dcterms:created xsi:type="dcterms:W3CDTF">2023-05-25T17:58:00Z</dcterms:created>
  <dcterms:modified xsi:type="dcterms:W3CDTF">2023-05-26T06:48:00Z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